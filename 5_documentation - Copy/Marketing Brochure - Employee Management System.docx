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3846"/>
        <w:gridCol w:w="1014"/>
        <w:gridCol w:w="4630"/>
        <w:gridCol w:w="1081"/>
        <w:gridCol w:w="3843"/>
      </w:tblGrid>
      <w:tr w:rsidR="002426F8" w14:paraId="60C7ED1F" w14:textId="77777777">
        <w:trPr>
          <w:cantSplit/>
          <w:trHeight w:hRule="exact" w:val="10656"/>
          <w:jc w:val="center"/>
        </w:trPr>
        <w:tc>
          <w:tcPr>
            <w:tcW w:w="3846" w:type="dxa"/>
          </w:tcPr>
          <w:tbl>
            <w:tblPr>
              <w:tblStyle w:val="BrochureHost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31"/>
            </w:tblGrid>
            <w:tr w:rsidR="002426F8" w14:paraId="513C2388" w14:textId="77777777">
              <w:trPr>
                <w:trHeight w:hRule="exact" w:val="86"/>
              </w:trPr>
              <w:tc>
                <w:tcPr>
                  <w:tcW w:w="3831" w:type="dxa"/>
                  <w:shd w:val="clear" w:color="auto" w:fill="000000" w:themeFill="text1"/>
                </w:tcPr>
                <w:p w14:paraId="72B97EA3" w14:textId="77777777" w:rsidR="002426F8" w:rsidRDefault="002426F8">
                  <w:pPr>
                    <w:spacing w:after="180" w:line="288" w:lineRule="auto"/>
                  </w:pPr>
                </w:p>
              </w:tc>
            </w:tr>
          </w:tbl>
          <w:p w14:paraId="0B2BFD0A" w14:textId="77777777" w:rsidR="002426F8" w:rsidRDefault="002426F8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Layout table"/>
            </w:tblPr>
            <w:tblGrid>
              <w:gridCol w:w="3836"/>
            </w:tblGrid>
            <w:tr w:rsidR="002426F8" w14:paraId="0CCAD399" w14:textId="77777777">
              <w:tc>
                <w:tcPr>
                  <w:tcW w:w="3836" w:type="dxa"/>
                  <w:shd w:val="clear" w:color="auto" w:fill="000000" w:themeFill="text1"/>
                </w:tcPr>
                <w:p w14:paraId="20F9FF63" w14:textId="6E2E060D" w:rsidR="002426F8" w:rsidRDefault="00CB2B4E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56C9D81" wp14:editId="1D7CDCE3">
                        <wp:extent cx="2435860" cy="1621155"/>
                        <wp:effectExtent l="0" t="0" r="254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5860" cy="1621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19719F0" w14:textId="1004BE02" w:rsidR="00CB2B4E" w:rsidRDefault="00CB2B4E" w:rsidP="00CB2B4E"/>
              </w:tc>
            </w:tr>
            <w:tr w:rsidR="002426F8" w14:paraId="77859244" w14:textId="77777777" w:rsidTr="00F428F6">
              <w:trPr>
                <w:trHeight w:hRule="exact" w:val="1863"/>
              </w:trPr>
              <w:tc>
                <w:tcPr>
                  <w:tcW w:w="3836" w:type="dxa"/>
                  <w:shd w:val="clear" w:color="auto" w:fill="336699"/>
                  <w:vAlign w:val="center"/>
                </w:tcPr>
                <w:p w14:paraId="5C244C07" w14:textId="57F58B5E" w:rsidR="00F428F6" w:rsidRPr="000F3608" w:rsidRDefault="00CB2B4E" w:rsidP="008C05A6">
                  <w:pPr>
                    <w:pStyle w:val="Caption"/>
                    <w:jc w:val="center"/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0F3608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Check out the unique design of our system, specifically developed to fit the needs of the beauty industry.</w:t>
                  </w:r>
                </w:p>
              </w:tc>
            </w:tr>
          </w:tbl>
          <w:p w14:paraId="5A491FDB" w14:textId="68AA90FE" w:rsidR="002426F8" w:rsidRPr="009E0E1A" w:rsidRDefault="009E0E1A">
            <w:pPr>
              <w:pStyle w:val="Heading1"/>
              <w:rPr>
                <w:color w:val="336699"/>
              </w:rPr>
            </w:pPr>
            <w:r w:rsidRPr="009E0E1A">
              <w:rPr>
                <w:color w:val="336699"/>
              </w:rPr>
              <w:t>Interested?</w:t>
            </w:r>
          </w:p>
          <w:p w14:paraId="02EA44CE" w14:textId="19C510B8" w:rsidR="00F428F6" w:rsidRDefault="009E0E1A" w:rsidP="009E0E1A">
            <w:r>
              <w:t>Check out our project webpage here:</w:t>
            </w:r>
          </w:p>
          <w:p w14:paraId="7F51D7EA" w14:textId="02FC1768" w:rsidR="008C05A6" w:rsidRDefault="000F577C" w:rsidP="009E0E1A">
            <w:hyperlink r:id="rId9" w:history="1">
              <w:r w:rsidRPr="00E141F2">
                <w:rPr>
                  <w:rStyle w:val="Hyperlink"/>
                </w:rPr>
                <w:t>https://github.com/kindred921/MidtermDemo_AlyssaBrumm</w:t>
              </w:r>
            </w:hyperlink>
            <w:r>
              <w:t xml:space="preserve"> </w:t>
            </w:r>
          </w:p>
          <w:p w14:paraId="19E0C8E5" w14:textId="77777777" w:rsidR="000F3608" w:rsidRDefault="000F3608" w:rsidP="009E0E1A"/>
          <w:p w14:paraId="43A3823E" w14:textId="4CDA78EB" w:rsidR="009E0E1A" w:rsidRDefault="00F428F6" w:rsidP="00F428F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5DAC21" wp14:editId="50390483">
                  <wp:extent cx="1568729" cy="1647825"/>
                  <wp:effectExtent l="19050" t="0" r="12700" b="4857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262" cy="167149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4" w:type="dxa"/>
            <w:textDirection w:val="btLr"/>
          </w:tcPr>
          <w:p w14:paraId="72C85CB6" w14:textId="65618E35" w:rsidR="002426F8" w:rsidRDefault="002426F8"/>
        </w:tc>
        <w:tc>
          <w:tcPr>
            <w:tcW w:w="4630" w:type="dxa"/>
          </w:tcPr>
          <w:p w14:paraId="146EE76D" w14:textId="1B68C179" w:rsidR="002426F8" w:rsidRDefault="00877489">
            <w:r>
              <w:rPr>
                <w:noProof/>
                <w:color w:val="336699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511E746" wp14:editId="2E7BBC9D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2357755</wp:posOffset>
                      </wp:positionV>
                      <wp:extent cx="2943225" cy="228600"/>
                      <wp:effectExtent l="0" t="0" r="28575" b="19050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3225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ED4A9"/>
                              </a:solidFill>
                              <a:ln>
                                <a:solidFill>
                                  <a:srgbClr val="7ED4A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60CF73" id="Rectangle: Rounded Corners 18" o:spid="_x0000_s1026" style="position:absolute;margin-left:6.35pt;margin-top:185.65pt;width:231.7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" fillcolor="#7ed4a9" strokecolor="#7ed4a9" strokeweight="2pt"/>
                  </w:pict>
                </mc:Fallback>
              </mc:AlternateContent>
            </w:r>
            <w:r>
              <w:rPr>
                <w:noProof/>
                <w:color w:val="33669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2281D5" wp14:editId="7224049E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2286000</wp:posOffset>
                      </wp:positionV>
                      <wp:extent cx="2943225" cy="76200"/>
                      <wp:effectExtent l="0" t="0" r="28575" b="19050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3225" cy="762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336699"/>
                              </a:solidFill>
                              <a:ln>
                                <a:solidFill>
                                  <a:srgbClr val="3366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8540349" id="Rectangle: Rounded Corners 16" o:spid="_x0000_s1026" style="position:absolute;margin-left:6.35pt;margin-top:180pt;width:231.75pt;height: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" fillcolor="#369" strokecolor="#369" strokeweight="2pt"/>
                  </w:pict>
                </mc:Fallback>
              </mc:AlternateContent>
            </w:r>
            <w:r w:rsidR="008C05A6" w:rsidRPr="008C05A6">
              <w:rPr>
                <w:noProof/>
                <w:color w:val="336699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6CC8A351" wp14:editId="6466536F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414655</wp:posOffset>
                      </wp:positionV>
                      <wp:extent cx="2360930" cy="6091555"/>
                      <wp:effectExtent l="0" t="0" r="1270" b="444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60915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87B66E" w14:textId="77777777" w:rsidR="000F3608" w:rsidRDefault="000F3608" w:rsidP="008C05A6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4A35414" w14:textId="2ABEBDE5" w:rsidR="008C05A6" w:rsidRPr="000F3608" w:rsidRDefault="008C05A6" w:rsidP="008C05A6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0F3608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No fluff, just the things you need to effectively manage your salon staff!</w:t>
                                  </w:r>
                                </w:p>
                                <w:p w14:paraId="1517E040" w14:textId="503A4B01" w:rsidR="008C05A6" w:rsidRDefault="008C05A6" w:rsidP="008C05A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</w:p>
                                <w:p w14:paraId="675C3F0D" w14:textId="58EBBFD2" w:rsidR="008C05A6" w:rsidRDefault="008C05A6" w:rsidP="008C05A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</w:p>
                                <w:p w14:paraId="672ABCEB" w14:textId="0A11F8F2" w:rsidR="008C05A6" w:rsidRDefault="008C05A6" w:rsidP="008C05A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</w:p>
                                <w:p w14:paraId="73502569" w14:textId="7BDDCCF7" w:rsidR="008C05A6" w:rsidRDefault="008C05A6" w:rsidP="008C05A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</w:p>
                                <w:p w14:paraId="070CD3F7" w14:textId="36735BE3" w:rsidR="008C05A6" w:rsidRDefault="008C05A6" w:rsidP="008C05A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</w:p>
                                <w:p w14:paraId="04F7FB6F" w14:textId="77777777" w:rsidR="008C05A6" w:rsidRPr="008C05A6" w:rsidRDefault="008C05A6" w:rsidP="00877489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</w:p>
                                <w:p w14:paraId="100C2260" w14:textId="3C8F85B5" w:rsidR="008C05A6" w:rsidRPr="008C05A6" w:rsidRDefault="008C05A6" w:rsidP="008C05A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B0B9B42" w14:textId="2F36D543" w:rsidR="008C05A6" w:rsidRPr="008C05A6" w:rsidRDefault="008C05A6" w:rsidP="008C05A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8C05A6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Contact us Today!</w:t>
                                  </w:r>
                                </w:p>
                                <w:p w14:paraId="65A04314" w14:textId="77777777" w:rsidR="008C05A6" w:rsidRPr="008C05A6" w:rsidRDefault="008C05A6" w:rsidP="008C05A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913E086" w14:textId="15FF794F" w:rsidR="008C05A6" w:rsidRPr="008C05A6" w:rsidRDefault="008C05A6" w:rsidP="008C05A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8C05A6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AB Consulting</w:t>
                                  </w:r>
                                </w:p>
                                <w:p w14:paraId="04DD97E8" w14:textId="06C07C66" w:rsidR="008C05A6" w:rsidRPr="008C05A6" w:rsidRDefault="008C05A6" w:rsidP="008C05A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8C05A6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260-555-1234</w:t>
                                  </w:r>
                                </w:p>
                                <w:p w14:paraId="2170FC8B" w14:textId="5125560D" w:rsidR="008C05A6" w:rsidRPr="008C05A6" w:rsidRDefault="008C05A6" w:rsidP="008C05A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8C05A6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abconsulting@gmail.com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C8A35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1.85pt;margin-top:32.65pt;width:185.9pt;height:479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" fillcolor="#707070 [2406]" stroked="f">
                      <v:textbox>
                        <w:txbxContent>
                          <w:p w14:paraId="7287B66E" w14:textId="77777777" w:rsidR="000F3608" w:rsidRDefault="000F3608" w:rsidP="008C05A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4A35414" w14:textId="2ABEBDE5" w:rsidR="008C05A6" w:rsidRPr="000F3608" w:rsidRDefault="008C05A6" w:rsidP="008C05A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F360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No fluff, just the things you need to effectively manage your salon staff!</w:t>
                            </w:r>
                          </w:p>
                          <w:p w14:paraId="1517E040" w14:textId="503A4B01" w:rsidR="008C05A6" w:rsidRDefault="008C05A6" w:rsidP="008C05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75C3F0D" w14:textId="58EBBFD2" w:rsidR="008C05A6" w:rsidRDefault="008C05A6" w:rsidP="008C05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72ABCEB" w14:textId="0A11F8F2" w:rsidR="008C05A6" w:rsidRDefault="008C05A6" w:rsidP="008C05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3502569" w14:textId="7BDDCCF7" w:rsidR="008C05A6" w:rsidRDefault="008C05A6" w:rsidP="008C05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070CD3F7" w14:textId="36735BE3" w:rsidR="008C05A6" w:rsidRDefault="008C05A6" w:rsidP="008C05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04F7FB6F" w14:textId="77777777" w:rsidR="008C05A6" w:rsidRPr="008C05A6" w:rsidRDefault="008C05A6" w:rsidP="0087748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00C2260" w14:textId="3C8F85B5" w:rsidR="008C05A6" w:rsidRPr="008C05A6" w:rsidRDefault="008C05A6" w:rsidP="008C05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B0B9B42" w14:textId="2F36D543" w:rsidR="008C05A6" w:rsidRPr="008C05A6" w:rsidRDefault="008C05A6" w:rsidP="008C05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C05A6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Contact us Today!</w:t>
                            </w:r>
                          </w:p>
                          <w:p w14:paraId="65A04314" w14:textId="77777777" w:rsidR="008C05A6" w:rsidRPr="008C05A6" w:rsidRDefault="008C05A6" w:rsidP="008C05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913E086" w14:textId="15FF794F" w:rsidR="008C05A6" w:rsidRPr="008C05A6" w:rsidRDefault="008C05A6" w:rsidP="008C05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C05A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AB Consulting</w:t>
                            </w:r>
                          </w:p>
                          <w:p w14:paraId="04DD97E8" w14:textId="06C07C66" w:rsidR="008C05A6" w:rsidRPr="008C05A6" w:rsidRDefault="008C05A6" w:rsidP="008C05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C05A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260-555-1234</w:t>
                            </w:r>
                          </w:p>
                          <w:p w14:paraId="2170FC8B" w14:textId="5125560D" w:rsidR="008C05A6" w:rsidRPr="008C05A6" w:rsidRDefault="008C05A6" w:rsidP="008C05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C05A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abconsulting@gmail.com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81" w:type="dxa"/>
            <w:textDirection w:val="btLr"/>
          </w:tcPr>
          <w:p w14:paraId="7DB10BF9" w14:textId="70711EAC" w:rsidR="002426F8" w:rsidRPr="000F577C" w:rsidRDefault="002426F8">
            <w:pPr>
              <w:rPr>
                <w:sz w:val="24"/>
                <w:szCs w:val="24"/>
              </w:rPr>
            </w:pPr>
          </w:p>
        </w:tc>
        <w:tc>
          <w:tcPr>
            <w:tcW w:w="3843" w:type="dxa"/>
          </w:tcPr>
          <w:tbl>
            <w:tblPr>
              <w:tblStyle w:val="BrochureHostTable"/>
              <w:tblW w:w="0" w:type="auto"/>
              <w:tblLayout w:type="fixed"/>
              <w:tblLook w:val="04A0" w:firstRow="1" w:lastRow="0" w:firstColumn="1" w:lastColumn="0" w:noHBand="0" w:noVBand="1"/>
              <w:tblCaption w:val="Layout table"/>
            </w:tblPr>
            <w:tblGrid>
              <w:gridCol w:w="3828"/>
            </w:tblGrid>
            <w:tr w:rsidR="002426F8" w:rsidRPr="000F577C" w14:paraId="0CE129FE" w14:textId="77777777">
              <w:trPr>
                <w:trHeight w:val="5328"/>
              </w:trPr>
              <w:sdt>
                <w:sdtPr>
                  <w:rPr>
                    <w:color w:val="336699"/>
                    <w:sz w:val="24"/>
                    <w:szCs w:val="24"/>
                  </w:rPr>
                  <w:alias w:val="Company Name"/>
                  <w:tag w:val=""/>
                  <w:id w:val="1289861575"/>
                  <w:placeholder>
                    <w:docPart w:val="C7374E8F3DDC438E8C4F64DB2C99B326"/>
                  </w:placeholder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15:appearance w15:val="hidden"/>
                  <w:text/>
                </w:sdtPr>
                <w:sdtEndPr/>
                <w:sdtContent>
                  <w:tc>
                    <w:tcPr>
                      <w:tcW w:w="3828" w:type="dxa"/>
                      <w:vAlign w:val="bottom"/>
                    </w:tcPr>
                    <w:p w14:paraId="0C254553" w14:textId="429EC73F" w:rsidR="002426F8" w:rsidRPr="000F577C" w:rsidRDefault="001636A3">
                      <w:pPr>
                        <w:pStyle w:val="Title"/>
                        <w:rPr>
                          <w:sz w:val="24"/>
                          <w:szCs w:val="24"/>
                        </w:rPr>
                      </w:pPr>
                      <w:r w:rsidRPr="000F577C">
                        <w:rPr>
                          <w:color w:val="336699"/>
                          <w:sz w:val="24"/>
                          <w:szCs w:val="24"/>
                        </w:rPr>
                        <w:t>Employee Management System</w:t>
                      </w:r>
                    </w:p>
                  </w:tc>
                </w:sdtContent>
              </w:sdt>
            </w:tr>
            <w:tr w:rsidR="002426F8" w:rsidRPr="000F577C" w14:paraId="7491FFCF" w14:textId="77777777">
              <w:trPr>
                <w:trHeight w:hRule="exact" w:val="86"/>
              </w:trPr>
              <w:tc>
                <w:tcPr>
                  <w:tcW w:w="3828" w:type="dxa"/>
                  <w:shd w:val="clear" w:color="auto" w:fill="000000" w:themeFill="text1"/>
                </w:tcPr>
                <w:p w14:paraId="3514A886" w14:textId="77777777" w:rsidR="002426F8" w:rsidRPr="000F577C" w:rsidRDefault="002426F8">
                  <w:pPr>
                    <w:spacing w:after="180" w:line="288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2426F8" w:rsidRPr="000F577C" w14:paraId="0FC596E5" w14:textId="77777777">
              <w:trPr>
                <w:trHeight w:val="2650"/>
              </w:trPr>
              <w:tc>
                <w:tcPr>
                  <w:tcW w:w="3828" w:type="dxa"/>
                </w:tcPr>
                <w:p w14:paraId="25066BF8" w14:textId="77777777" w:rsidR="001636A3" w:rsidRPr="000F577C" w:rsidRDefault="001636A3">
                  <w:pPr>
                    <w:pStyle w:val="Subtitle"/>
                    <w:rPr>
                      <w:sz w:val="24"/>
                    </w:rPr>
                  </w:pPr>
                </w:p>
                <w:p w14:paraId="2487751A" w14:textId="07C82A2B" w:rsidR="001636A3" w:rsidRPr="000F577C" w:rsidRDefault="001636A3" w:rsidP="001636A3">
                  <w:pPr>
                    <w:pStyle w:val="Subtitle"/>
                    <w:jc w:val="center"/>
                    <w:rPr>
                      <w:color w:val="595959" w:themeColor="text2" w:themeTint="A6"/>
                      <w:sz w:val="24"/>
                    </w:rPr>
                  </w:pPr>
                  <w:r w:rsidRPr="000F577C">
                    <w:rPr>
                      <w:color w:val="595959" w:themeColor="text2" w:themeTint="A6"/>
                      <w:sz w:val="24"/>
                    </w:rPr>
                    <w:t>Alyssa Brumm</w:t>
                  </w:r>
                </w:p>
                <w:p w14:paraId="0A80D766" w14:textId="17870A6F" w:rsidR="001636A3" w:rsidRPr="000F577C" w:rsidRDefault="001636A3" w:rsidP="001636A3">
                  <w:pPr>
                    <w:pStyle w:val="Subtitle"/>
                    <w:jc w:val="center"/>
                    <w:rPr>
                      <w:color w:val="595959" w:themeColor="text2" w:themeTint="A6"/>
                      <w:sz w:val="24"/>
                    </w:rPr>
                  </w:pPr>
                  <w:r w:rsidRPr="000F577C">
                    <w:rPr>
                      <w:color w:val="595959" w:themeColor="text2" w:themeTint="A6"/>
                      <w:sz w:val="24"/>
                    </w:rPr>
                    <w:t>INFO-C451</w:t>
                  </w:r>
                </w:p>
                <w:p w14:paraId="32A7F0C2" w14:textId="0E595FDA" w:rsidR="001636A3" w:rsidRPr="000F577C" w:rsidRDefault="001636A3" w:rsidP="001636A3">
                  <w:pPr>
                    <w:pStyle w:val="Subtitle"/>
                    <w:jc w:val="center"/>
                    <w:rPr>
                      <w:color w:val="595959" w:themeColor="text2" w:themeTint="A6"/>
                      <w:sz w:val="24"/>
                    </w:rPr>
                  </w:pPr>
                  <w:r w:rsidRPr="000F577C">
                    <w:rPr>
                      <w:color w:val="595959" w:themeColor="text2" w:themeTint="A6"/>
                      <w:sz w:val="24"/>
                    </w:rPr>
                    <w:t>System Implementation</w:t>
                  </w:r>
                </w:p>
                <w:p w14:paraId="15BEDB88" w14:textId="682F8726" w:rsidR="001636A3" w:rsidRPr="000F577C" w:rsidRDefault="001636A3" w:rsidP="001636A3">
                  <w:pPr>
                    <w:pStyle w:val="Subtitle"/>
                    <w:jc w:val="center"/>
                    <w:rPr>
                      <w:color w:val="595959" w:themeColor="text2" w:themeTint="A6"/>
                      <w:sz w:val="24"/>
                    </w:rPr>
                  </w:pPr>
                  <w:r w:rsidRPr="000F577C">
                    <w:rPr>
                      <w:color w:val="595959" w:themeColor="text2" w:themeTint="A6"/>
                      <w:sz w:val="24"/>
                    </w:rPr>
                    <w:t>Midterm: Brochure/Flyer</w:t>
                  </w:r>
                </w:p>
                <w:p w14:paraId="7B2D5548" w14:textId="77777777" w:rsidR="001636A3" w:rsidRPr="000F577C" w:rsidRDefault="001636A3" w:rsidP="001636A3">
                  <w:pPr>
                    <w:pStyle w:val="Subtitle"/>
                    <w:jc w:val="center"/>
                    <w:rPr>
                      <w:color w:val="595959" w:themeColor="text2" w:themeTint="A6"/>
                      <w:sz w:val="24"/>
                    </w:rPr>
                  </w:pPr>
                  <w:r w:rsidRPr="000F577C">
                    <w:rPr>
                      <w:color w:val="595959" w:themeColor="text2" w:themeTint="A6"/>
                      <w:sz w:val="24"/>
                    </w:rPr>
                    <w:t>Demo: 3/28/21</w:t>
                  </w:r>
                </w:p>
                <w:p w14:paraId="200F8DF4" w14:textId="55448434" w:rsidR="000A53E1" w:rsidRPr="000F577C" w:rsidRDefault="000F577C" w:rsidP="001636A3">
                  <w:pPr>
                    <w:pStyle w:val="Subtitle"/>
                    <w:jc w:val="center"/>
                    <w:rPr>
                      <w:sz w:val="24"/>
                    </w:rPr>
                  </w:pPr>
                  <w:r w:rsidRPr="000F577C">
                    <w:rPr>
                      <w:sz w:val="24"/>
                    </w:rPr>
                    <w:t>https://github.com/kindred921/MidtermDemo_AlyssaBrumm</w:t>
                  </w:r>
                </w:p>
              </w:tc>
            </w:tr>
            <w:tr w:rsidR="002426F8" w:rsidRPr="000F577C" w14:paraId="234339D2" w14:textId="77777777">
              <w:trPr>
                <w:trHeight w:val="2592"/>
              </w:trPr>
              <w:tc>
                <w:tcPr>
                  <w:tcW w:w="3828" w:type="dxa"/>
                  <w:vAlign w:val="bottom"/>
                </w:tcPr>
                <w:p w14:paraId="2A3A8D15" w14:textId="6E0649EA" w:rsidR="002426F8" w:rsidRPr="000F577C" w:rsidRDefault="00DF0912">
                  <w:pPr>
                    <w:pStyle w:val="NoSpacing"/>
                    <w:rPr>
                      <w:sz w:val="24"/>
                      <w:szCs w:val="24"/>
                    </w:rPr>
                  </w:pPr>
                  <w:r w:rsidRPr="000F577C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32F759C4" wp14:editId="1C38C38B">
                        <wp:extent cx="2476500" cy="1216025"/>
                        <wp:effectExtent l="0" t="0" r="0" b="317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0" cy="1216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50DE2F0" w14:textId="0EBC0431" w:rsidR="002426F8" w:rsidRPr="000F577C" w:rsidRDefault="002426F8">
            <w:pPr>
              <w:rPr>
                <w:sz w:val="24"/>
                <w:szCs w:val="24"/>
              </w:rPr>
            </w:pPr>
          </w:p>
        </w:tc>
      </w:tr>
    </w:tbl>
    <w:p w14:paraId="70E0B997" w14:textId="1CD2FC1A" w:rsidR="002426F8" w:rsidRDefault="00907B62">
      <w:pPr>
        <w:pStyle w:val="NoSpacing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263A29" wp14:editId="32D82813">
                <wp:simplePos x="0" y="0"/>
                <wp:positionH relativeFrom="page">
                  <wp:align>right</wp:align>
                </wp:positionH>
                <wp:positionV relativeFrom="paragraph">
                  <wp:posOffset>-7219950</wp:posOffset>
                </wp:positionV>
                <wp:extent cx="10039350" cy="7753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0" cy="7753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5A6AB" id="Rectangle 1" o:spid="_x0000_s1026" style="position:absolute;margin-left:739.3pt;margin-top:-568.5pt;width:790.5pt;height:610.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" fillcolor="#efefef [661]" strokecolor="#707070 [2406]" strokeweight="2pt">
                <w10:wrap anchorx="page"/>
              </v:rect>
            </w:pict>
          </mc:Fallback>
        </mc:AlternateContent>
      </w:r>
      <w:r w:rsidR="008C05A6"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741DB5D" wp14:editId="7D274089">
                <wp:simplePos x="0" y="0"/>
                <wp:positionH relativeFrom="column">
                  <wp:posOffset>3162300</wp:posOffset>
                </wp:positionH>
                <wp:positionV relativeFrom="paragraph">
                  <wp:posOffset>-6814185</wp:posOffset>
                </wp:positionV>
                <wp:extent cx="2943225" cy="6967855"/>
                <wp:effectExtent l="0" t="0" r="28575" b="2349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696785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01EC78" id="Rectangle: Rounded Corners 12" o:spid="_x0000_s1026" style="position:absolute;margin-left:249pt;margin-top:-536.55pt;width:231.75pt;height:548.6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" fillcolor="#707070 [2406]" strokecolor="#707070 [2406]" strokeweight="2pt"/>
            </w:pict>
          </mc:Fallback>
        </mc:AlternateConten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3845"/>
        <w:gridCol w:w="1438"/>
        <w:gridCol w:w="3846"/>
        <w:gridCol w:w="1439"/>
        <w:gridCol w:w="3846"/>
      </w:tblGrid>
      <w:tr w:rsidR="002426F8" w14:paraId="5E01AF66" w14:textId="77777777">
        <w:trPr>
          <w:cantSplit/>
          <w:trHeight w:hRule="exact" w:val="86"/>
          <w:jc w:val="center"/>
        </w:trPr>
        <w:tc>
          <w:tcPr>
            <w:tcW w:w="3845" w:type="dxa"/>
            <w:shd w:val="clear" w:color="auto" w:fill="000000" w:themeFill="text1"/>
          </w:tcPr>
          <w:p w14:paraId="783CD54E" w14:textId="51869C89" w:rsidR="002426F8" w:rsidRDefault="00455AE5">
            <w:r>
              <w:lastRenderedPageBreak/>
              <w:t>r</w:t>
            </w:r>
          </w:p>
        </w:tc>
        <w:tc>
          <w:tcPr>
            <w:tcW w:w="1438" w:type="dxa"/>
          </w:tcPr>
          <w:p w14:paraId="50D0107D" w14:textId="77777777" w:rsidR="002426F8" w:rsidRDefault="002426F8"/>
        </w:tc>
        <w:tc>
          <w:tcPr>
            <w:tcW w:w="3846" w:type="dxa"/>
            <w:shd w:val="clear" w:color="auto" w:fill="000000" w:themeFill="text1"/>
          </w:tcPr>
          <w:p w14:paraId="59156EB0" w14:textId="77777777" w:rsidR="002426F8" w:rsidRDefault="002426F8"/>
        </w:tc>
        <w:tc>
          <w:tcPr>
            <w:tcW w:w="1439" w:type="dxa"/>
          </w:tcPr>
          <w:p w14:paraId="264449A1" w14:textId="77777777" w:rsidR="002426F8" w:rsidRDefault="002426F8"/>
        </w:tc>
        <w:tc>
          <w:tcPr>
            <w:tcW w:w="3846" w:type="dxa"/>
            <w:shd w:val="clear" w:color="auto" w:fill="000000" w:themeFill="text1"/>
          </w:tcPr>
          <w:p w14:paraId="24C96A59" w14:textId="77777777" w:rsidR="002426F8" w:rsidRDefault="002426F8"/>
        </w:tc>
      </w:tr>
      <w:tr w:rsidR="002426F8" w14:paraId="19754245" w14:textId="77777777">
        <w:trPr>
          <w:cantSplit/>
          <w:trHeight w:val="10570"/>
          <w:jc w:val="center"/>
        </w:trPr>
        <w:tc>
          <w:tcPr>
            <w:tcW w:w="3845" w:type="dxa"/>
          </w:tcPr>
          <w:p w14:paraId="01B2B872" w14:textId="3F85FC3D" w:rsidR="002426F8" w:rsidRPr="00EB382B" w:rsidRDefault="007204B0">
            <w:pPr>
              <w:pStyle w:val="Heading2"/>
              <w:rPr>
                <w:color w:val="336699"/>
              </w:rPr>
            </w:pPr>
            <w:r w:rsidRPr="00EB382B">
              <w:rPr>
                <w:color w:val="336699"/>
              </w:rPr>
              <w:t>System Requirements</w:t>
            </w:r>
          </w:p>
          <w:p w14:paraId="6A1A363D" w14:textId="746DAAE1" w:rsidR="007727C8" w:rsidRPr="007727C8" w:rsidRDefault="007727C8" w:rsidP="007727C8">
            <w:pPr>
              <w:pStyle w:val="ListBullet"/>
              <w:numPr>
                <w:ilvl w:val="0"/>
                <w:numId w:val="0"/>
              </w:numPr>
              <w:spacing w:after="0"/>
              <w:rPr>
                <w:b/>
                <w:bCs/>
              </w:rPr>
            </w:pPr>
            <w:r w:rsidRPr="007727C8">
              <w:rPr>
                <w:b/>
                <w:bCs/>
              </w:rPr>
              <w:t xml:space="preserve">           </w:t>
            </w:r>
            <w:r w:rsidR="008E4043" w:rsidRPr="007727C8">
              <w:rPr>
                <w:b/>
                <w:bCs/>
                <w:noProof/>
              </w:rPr>
              <w:drawing>
                <wp:inline distT="0" distB="0" distL="0" distR="0" wp14:anchorId="004912C1" wp14:editId="7DAE250D">
                  <wp:extent cx="685800" cy="685800"/>
                  <wp:effectExtent l="0" t="0" r="0" b="0"/>
                  <wp:docPr id="19" name="Graphic 19" descr="Comput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phic 19" descr="Computer with solid fill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ED0E9" w14:textId="77777777" w:rsidR="007727C8" w:rsidRDefault="007727C8" w:rsidP="007727C8">
            <w:pPr>
              <w:pStyle w:val="ListBullet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  <w:u w:val="single"/>
              </w:rPr>
            </w:pPr>
          </w:p>
          <w:p w14:paraId="508DEDE6" w14:textId="329C05C3" w:rsidR="00800CA3" w:rsidRPr="00800CA3" w:rsidRDefault="00800CA3" w:rsidP="00717F16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b/>
                <w:bCs/>
                <w:u w:val="single"/>
              </w:rPr>
            </w:pPr>
            <w:r w:rsidRPr="00800CA3">
              <w:rPr>
                <w:b/>
                <w:bCs/>
                <w:u w:val="single"/>
              </w:rPr>
              <w:t>Client Requirements</w:t>
            </w:r>
            <w:r w:rsidR="00557511">
              <w:rPr>
                <w:b/>
                <w:bCs/>
                <w:u w:val="single"/>
              </w:rPr>
              <w:t>:</w:t>
            </w:r>
          </w:p>
          <w:p w14:paraId="6FEC824B" w14:textId="3C466B48" w:rsidR="00800CA3" w:rsidRDefault="00800CA3" w:rsidP="00717F16">
            <w:pPr>
              <w:pStyle w:val="ListBullet"/>
              <w:spacing w:after="0"/>
            </w:pPr>
            <w:r>
              <w:t xml:space="preserve">Web Browser – Latest Version of Google Chrome, Internet Explorer, Internet Edge or Firefox. </w:t>
            </w:r>
          </w:p>
          <w:p w14:paraId="5F4F6D1B" w14:textId="279002F3" w:rsidR="00800CA3" w:rsidRDefault="00800CA3" w:rsidP="00717F16">
            <w:pPr>
              <w:pStyle w:val="ListBullet"/>
              <w:spacing w:after="0"/>
            </w:pPr>
            <w:r>
              <w:t xml:space="preserve">ISP Speed: Minimum of 50 MBPS for performance, Unmetered </w:t>
            </w:r>
          </w:p>
          <w:p w14:paraId="05199A60" w14:textId="77777777" w:rsidR="00800CA3" w:rsidRDefault="00800CA3" w:rsidP="00717F16">
            <w:pPr>
              <w:pStyle w:val="ListBullet"/>
              <w:spacing w:after="0"/>
            </w:pPr>
            <w:r>
              <w:t>PC CPU: Core i5+</w:t>
            </w:r>
          </w:p>
          <w:p w14:paraId="42440820" w14:textId="6EC8146C" w:rsidR="00800CA3" w:rsidRDefault="00800CA3" w:rsidP="00717F16">
            <w:pPr>
              <w:pStyle w:val="ListBullet"/>
              <w:spacing w:after="0"/>
            </w:pPr>
            <w:r>
              <w:t>PC RAM: 4GB+</w:t>
            </w:r>
          </w:p>
          <w:p w14:paraId="46F896C1" w14:textId="77777777" w:rsidR="00800CA3" w:rsidRDefault="00800CA3" w:rsidP="00717F16">
            <w:pPr>
              <w:pStyle w:val="ListBullet"/>
              <w:spacing w:after="0"/>
            </w:pPr>
            <w:r>
              <w:t>PC Storage: 256GB SSD+</w:t>
            </w:r>
          </w:p>
          <w:p w14:paraId="49BC4FDE" w14:textId="35614599" w:rsidR="00800CA3" w:rsidRDefault="00800CA3" w:rsidP="00717F16">
            <w:pPr>
              <w:pStyle w:val="ListBullet"/>
              <w:spacing w:after="0"/>
            </w:pPr>
            <w:r>
              <w:t>PC Screen: Color, 1920 X 1080 Resolution (1080p)</w:t>
            </w:r>
          </w:p>
          <w:p w14:paraId="6FB7D45F" w14:textId="4FBE5D77" w:rsidR="00717F16" w:rsidRDefault="00717F16" w:rsidP="00717F16">
            <w:pPr>
              <w:pStyle w:val="ListBullet"/>
              <w:numPr>
                <w:ilvl w:val="0"/>
                <w:numId w:val="0"/>
              </w:numPr>
              <w:spacing w:after="0"/>
              <w:ind w:left="360"/>
            </w:pPr>
          </w:p>
          <w:p w14:paraId="5CA58208" w14:textId="6328E154" w:rsidR="00EB382B" w:rsidRDefault="00EB382B" w:rsidP="00717F16">
            <w:pPr>
              <w:pStyle w:val="ListBullet"/>
              <w:numPr>
                <w:ilvl w:val="0"/>
                <w:numId w:val="0"/>
              </w:numPr>
              <w:spacing w:after="0"/>
              <w:ind w:left="360"/>
            </w:pPr>
          </w:p>
          <w:p w14:paraId="0708FC86" w14:textId="6D332F4E" w:rsidR="008E4043" w:rsidRDefault="008E4043" w:rsidP="007727C8">
            <w:pPr>
              <w:pStyle w:val="ListBullet"/>
              <w:numPr>
                <w:ilvl w:val="0"/>
                <w:numId w:val="0"/>
              </w:numPr>
              <w:spacing w:after="0"/>
              <w:ind w:left="360"/>
            </w:pPr>
            <w:r>
              <w:rPr>
                <w:noProof/>
              </w:rPr>
              <w:drawing>
                <wp:inline distT="0" distB="0" distL="0" distR="0" wp14:anchorId="2843BDD8" wp14:editId="2B421092">
                  <wp:extent cx="617220" cy="617220"/>
                  <wp:effectExtent l="0" t="0" r="0" b="0"/>
                  <wp:docPr id="20" name="Graphic 20" descr="Databa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phic 20" descr="Database with solid fill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ABF6A" w14:textId="77777777" w:rsidR="007727C8" w:rsidRDefault="007727C8" w:rsidP="008E4043">
            <w:pPr>
              <w:pStyle w:val="ListBullet"/>
              <w:numPr>
                <w:ilvl w:val="0"/>
                <w:numId w:val="0"/>
              </w:numPr>
              <w:spacing w:after="0"/>
              <w:ind w:left="360"/>
              <w:jc w:val="center"/>
            </w:pPr>
          </w:p>
          <w:p w14:paraId="5850C4C0" w14:textId="19DFB736" w:rsidR="00800CA3" w:rsidRPr="00800CA3" w:rsidRDefault="00800CA3" w:rsidP="00717F16">
            <w:pPr>
              <w:pStyle w:val="ListBullet"/>
              <w:numPr>
                <w:ilvl w:val="0"/>
                <w:numId w:val="0"/>
              </w:numPr>
              <w:spacing w:after="0"/>
              <w:rPr>
                <w:b/>
                <w:bCs/>
                <w:u w:val="single"/>
              </w:rPr>
            </w:pPr>
            <w:r w:rsidRPr="00800CA3">
              <w:rPr>
                <w:b/>
                <w:bCs/>
                <w:u w:val="single"/>
              </w:rPr>
              <w:t>Server</w:t>
            </w:r>
            <w:r w:rsidRPr="00800CA3">
              <w:rPr>
                <w:b/>
                <w:bCs/>
                <w:u w:val="single"/>
              </w:rPr>
              <w:t xml:space="preserve"> Requirements (X2):</w:t>
            </w:r>
          </w:p>
          <w:p w14:paraId="5A72FF9B" w14:textId="2B21A5B2" w:rsidR="00800CA3" w:rsidRDefault="00800CA3" w:rsidP="00717F16">
            <w:pPr>
              <w:pStyle w:val="ListBullet"/>
              <w:spacing w:after="0"/>
            </w:pPr>
            <w:r>
              <w:t xml:space="preserve">Minimum requirements for each server </w:t>
            </w:r>
          </w:p>
          <w:p w14:paraId="08C4B893" w14:textId="1CD3DBD9" w:rsidR="00800CA3" w:rsidRDefault="00800CA3" w:rsidP="00717F16">
            <w:pPr>
              <w:pStyle w:val="ListBullet"/>
              <w:spacing w:after="0"/>
            </w:pPr>
            <w:r>
              <w:t>Processor -Dual Core Intel Pentium or Higher</w:t>
            </w:r>
          </w:p>
          <w:p w14:paraId="7DE99C04" w14:textId="22C000C2" w:rsidR="00800CA3" w:rsidRDefault="00800CA3" w:rsidP="00717F16">
            <w:pPr>
              <w:pStyle w:val="ListBullet"/>
              <w:spacing w:after="0"/>
            </w:pPr>
            <w:r>
              <w:t>RAM - 4GB+</w:t>
            </w:r>
          </w:p>
          <w:p w14:paraId="3A2064B7" w14:textId="6969FA5E" w:rsidR="00717F16" w:rsidRDefault="00800CA3" w:rsidP="008E4043">
            <w:pPr>
              <w:pStyle w:val="ListBullet"/>
            </w:pPr>
            <w:r>
              <w:t>HDD - 40 GB+</w:t>
            </w:r>
          </w:p>
          <w:p w14:paraId="1ADA1F0D" w14:textId="015F1F6E" w:rsidR="00717F16" w:rsidRDefault="00717F16" w:rsidP="00717F16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317E5210" w14:textId="3CE60021" w:rsidR="002426F8" w:rsidRDefault="002426F8" w:rsidP="00717F16">
            <w:pPr>
              <w:pStyle w:val="ListBullet"/>
              <w:numPr>
                <w:ilvl w:val="0"/>
                <w:numId w:val="0"/>
              </w:numPr>
              <w:tabs>
                <w:tab w:val="left" w:pos="360"/>
              </w:tabs>
              <w:ind w:left="360" w:hanging="360"/>
            </w:pPr>
          </w:p>
        </w:tc>
        <w:tc>
          <w:tcPr>
            <w:tcW w:w="1438" w:type="dxa"/>
          </w:tcPr>
          <w:p w14:paraId="561EFA37" w14:textId="72EB22DF" w:rsidR="002426F8" w:rsidRDefault="002426F8"/>
        </w:tc>
        <w:tc>
          <w:tcPr>
            <w:tcW w:w="3846" w:type="dxa"/>
          </w:tcPr>
          <w:p w14:paraId="7D71F7FA" w14:textId="77777777" w:rsidR="002426F8" w:rsidRDefault="002426F8"/>
          <w:p w14:paraId="2B4437C3" w14:textId="7DE25968" w:rsidR="00677CFA" w:rsidRDefault="00CF5AD6">
            <w:pPr>
              <w:pStyle w:val="Heading2"/>
            </w:pPr>
            <w:r>
              <w:t>How Does it Work?</w:t>
            </w:r>
          </w:p>
          <w:p w14:paraId="6F8CF146" w14:textId="77777777" w:rsidR="007204B0" w:rsidRDefault="007204B0">
            <w:pPr>
              <w:pStyle w:val="Heading2"/>
            </w:pPr>
          </w:p>
          <w:p w14:paraId="5D0F59F0" w14:textId="0958763C" w:rsidR="002426F8" w:rsidRDefault="00976D1F">
            <w:pPr>
              <w:pStyle w:val="Heading2"/>
            </w:pPr>
            <w:r>
              <w:rPr>
                <w:noProof/>
              </w:rPr>
              <w:drawing>
                <wp:inline distT="0" distB="0" distL="0" distR="0" wp14:anchorId="675F2E7F" wp14:editId="17B8037E">
                  <wp:extent cx="2522220" cy="1878221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168" cy="188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57DB08" w14:textId="5F765573" w:rsidR="002426F8" w:rsidRPr="00557511" w:rsidRDefault="00664CBE" w:rsidP="00664CBE">
            <w:pPr>
              <w:rPr>
                <w:sz w:val="24"/>
                <w:szCs w:val="24"/>
              </w:rPr>
            </w:pPr>
            <w:r w:rsidRPr="00557511">
              <w:rPr>
                <w:sz w:val="24"/>
                <w:szCs w:val="24"/>
              </w:rPr>
              <w:t xml:space="preserve">This web-based software solution is accessed by employees and administrators through a URL, which is hosted by a </w:t>
            </w:r>
            <w:r w:rsidR="00936F5F" w:rsidRPr="00557511">
              <w:rPr>
                <w:sz w:val="24"/>
                <w:szCs w:val="24"/>
              </w:rPr>
              <w:t>webserver</w:t>
            </w:r>
            <w:r w:rsidRPr="00557511">
              <w:rPr>
                <w:sz w:val="24"/>
                <w:szCs w:val="24"/>
              </w:rPr>
              <w:t>. That web</w:t>
            </w:r>
            <w:r w:rsidR="00936F5F">
              <w:rPr>
                <w:sz w:val="24"/>
                <w:szCs w:val="24"/>
              </w:rPr>
              <w:t>server</w:t>
            </w:r>
            <w:r w:rsidRPr="00557511">
              <w:rPr>
                <w:sz w:val="24"/>
                <w:szCs w:val="24"/>
              </w:rPr>
              <w:t xml:space="preserve"> then communicates with your database, which stores </w:t>
            </w:r>
            <w:proofErr w:type="gramStart"/>
            <w:r w:rsidR="00936F5F" w:rsidRPr="00557511">
              <w:rPr>
                <w:sz w:val="24"/>
                <w:szCs w:val="24"/>
              </w:rPr>
              <w:t>all</w:t>
            </w:r>
            <w:r w:rsidR="00936F5F">
              <w:rPr>
                <w:sz w:val="24"/>
                <w:szCs w:val="24"/>
              </w:rPr>
              <w:t xml:space="preserve"> </w:t>
            </w:r>
            <w:r w:rsidR="00936F5F" w:rsidRPr="00557511">
              <w:rPr>
                <w:sz w:val="24"/>
                <w:szCs w:val="24"/>
              </w:rPr>
              <w:t>of</w:t>
            </w:r>
            <w:proofErr w:type="gramEnd"/>
            <w:r w:rsidR="00936F5F">
              <w:rPr>
                <w:sz w:val="24"/>
                <w:szCs w:val="24"/>
              </w:rPr>
              <w:t xml:space="preserve"> your data</w:t>
            </w:r>
            <w:r w:rsidRPr="00557511">
              <w:rPr>
                <w:sz w:val="24"/>
                <w:szCs w:val="24"/>
              </w:rPr>
              <w:t>.</w:t>
            </w:r>
          </w:p>
          <w:p w14:paraId="35976BE4" w14:textId="4E881E8D" w:rsidR="00EB382B" w:rsidRDefault="00EB382B" w:rsidP="00664CBE">
            <w:pPr>
              <w:rPr>
                <w:sz w:val="24"/>
                <w:szCs w:val="24"/>
              </w:rPr>
            </w:pPr>
            <w:r>
              <w:rPr>
                <w:noProof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DD01EB" wp14:editId="3BD264EB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34925</wp:posOffset>
                      </wp:positionV>
                      <wp:extent cx="2804160" cy="1463040"/>
                      <wp:effectExtent l="19050" t="38100" r="34290" b="6096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4160" cy="1463040"/>
                              </a:xfrm>
                              <a:custGeom>
                                <a:avLst/>
                                <a:gdLst>
                                  <a:gd name="connsiteX0" fmla="*/ 0 w 2804160"/>
                                  <a:gd name="connsiteY0" fmla="*/ 0 h 1463040"/>
                                  <a:gd name="connsiteX1" fmla="*/ 588874 w 2804160"/>
                                  <a:gd name="connsiteY1" fmla="*/ 0 h 1463040"/>
                                  <a:gd name="connsiteX2" fmla="*/ 1093622 w 2804160"/>
                                  <a:gd name="connsiteY2" fmla="*/ 0 h 1463040"/>
                                  <a:gd name="connsiteX3" fmla="*/ 1570330 w 2804160"/>
                                  <a:gd name="connsiteY3" fmla="*/ 0 h 1463040"/>
                                  <a:gd name="connsiteX4" fmla="*/ 2187245 w 2804160"/>
                                  <a:gd name="connsiteY4" fmla="*/ 0 h 1463040"/>
                                  <a:gd name="connsiteX5" fmla="*/ 2804160 w 2804160"/>
                                  <a:gd name="connsiteY5" fmla="*/ 0 h 1463040"/>
                                  <a:gd name="connsiteX6" fmla="*/ 2804160 w 2804160"/>
                                  <a:gd name="connsiteY6" fmla="*/ 458419 h 1463040"/>
                                  <a:gd name="connsiteX7" fmla="*/ 2804160 w 2804160"/>
                                  <a:gd name="connsiteY7" fmla="*/ 975360 h 1463040"/>
                                  <a:gd name="connsiteX8" fmla="*/ 2804160 w 2804160"/>
                                  <a:gd name="connsiteY8" fmla="*/ 1463040 h 1463040"/>
                                  <a:gd name="connsiteX9" fmla="*/ 2271370 w 2804160"/>
                                  <a:gd name="connsiteY9" fmla="*/ 1463040 h 1463040"/>
                                  <a:gd name="connsiteX10" fmla="*/ 1766621 w 2804160"/>
                                  <a:gd name="connsiteY10" fmla="*/ 1463040 h 1463040"/>
                                  <a:gd name="connsiteX11" fmla="*/ 1205789 w 2804160"/>
                                  <a:gd name="connsiteY11" fmla="*/ 1463040 h 1463040"/>
                                  <a:gd name="connsiteX12" fmla="*/ 701040 w 2804160"/>
                                  <a:gd name="connsiteY12" fmla="*/ 1463040 h 1463040"/>
                                  <a:gd name="connsiteX13" fmla="*/ 0 w 2804160"/>
                                  <a:gd name="connsiteY13" fmla="*/ 1463040 h 1463040"/>
                                  <a:gd name="connsiteX14" fmla="*/ 0 w 2804160"/>
                                  <a:gd name="connsiteY14" fmla="*/ 975360 h 1463040"/>
                                  <a:gd name="connsiteX15" fmla="*/ 0 w 2804160"/>
                                  <a:gd name="connsiteY15" fmla="*/ 516941 h 1463040"/>
                                  <a:gd name="connsiteX16" fmla="*/ 0 w 2804160"/>
                                  <a:gd name="connsiteY16" fmla="*/ 0 h 14630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2804160" h="1463040" extrusionOk="0">
                                    <a:moveTo>
                                      <a:pt x="0" y="0"/>
                                    </a:moveTo>
                                    <a:cubicBezTo>
                                      <a:pt x="230122" y="-28261"/>
                                      <a:pt x="436658" y="68141"/>
                                      <a:pt x="588874" y="0"/>
                                    </a:cubicBezTo>
                                    <a:cubicBezTo>
                                      <a:pt x="741090" y="-68141"/>
                                      <a:pt x="984042" y="1820"/>
                                      <a:pt x="1093622" y="0"/>
                                    </a:cubicBezTo>
                                    <a:cubicBezTo>
                                      <a:pt x="1203202" y="-1820"/>
                                      <a:pt x="1383721" y="35853"/>
                                      <a:pt x="1570330" y="0"/>
                                    </a:cubicBezTo>
                                    <a:cubicBezTo>
                                      <a:pt x="1756939" y="-35853"/>
                                      <a:pt x="1964828" y="58847"/>
                                      <a:pt x="2187245" y="0"/>
                                    </a:cubicBezTo>
                                    <a:cubicBezTo>
                                      <a:pt x="2409663" y="-58847"/>
                                      <a:pt x="2597815" y="29161"/>
                                      <a:pt x="2804160" y="0"/>
                                    </a:cubicBezTo>
                                    <a:cubicBezTo>
                                      <a:pt x="2807209" y="111692"/>
                                      <a:pt x="2765177" y="326212"/>
                                      <a:pt x="2804160" y="458419"/>
                                    </a:cubicBezTo>
                                    <a:cubicBezTo>
                                      <a:pt x="2843143" y="590626"/>
                                      <a:pt x="2763095" y="765570"/>
                                      <a:pt x="2804160" y="975360"/>
                                    </a:cubicBezTo>
                                    <a:cubicBezTo>
                                      <a:pt x="2845225" y="1185150"/>
                                      <a:pt x="2785037" y="1353621"/>
                                      <a:pt x="2804160" y="1463040"/>
                                    </a:cubicBezTo>
                                    <a:cubicBezTo>
                                      <a:pt x="2652796" y="1468549"/>
                                      <a:pt x="2533692" y="1461415"/>
                                      <a:pt x="2271370" y="1463040"/>
                                    </a:cubicBezTo>
                                    <a:cubicBezTo>
                                      <a:pt x="2009048" y="1464665"/>
                                      <a:pt x="1940146" y="1450001"/>
                                      <a:pt x="1766621" y="1463040"/>
                                    </a:cubicBezTo>
                                    <a:cubicBezTo>
                                      <a:pt x="1593096" y="1476079"/>
                                      <a:pt x="1416474" y="1398346"/>
                                      <a:pt x="1205789" y="1463040"/>
                                    </a:cubicBezTo>
                                    <a:cubicBezTo>
                                      <a:pt x="995104" y="1527734"/>
                                      <a:pt x="880480" y="1446673"/>
                                      <a:pt x="701040" y="1463040"/>
                                    </a:cubicBezTo>
                                    <a:cubicBezTo>
                                      <a:pt x="521600" y="1479407"/>
                                      <a:pt x="286788" y="1398369"/>
                                      <a:pt x="0" y="1463040"/>
                                    </a:cubicBezTo>
                                    <a:cubicBezTo>
                                      <a:pt x="-40606" y="1247144"/>
                                      <a:pt x="18025" y="1128898"/>
                                      <a:pt x="0" y="975360"/>
                                    </a:cubicBezTo>
                                    <a:cubicBezTo>
                                      <a:pt x="-18025" y="821822"/>
                                      <a:pt x="13076" y="736048"/>
                                      <a:pt x="0" y="516941"/>
                                    </a:cubicBezTo>
                                    <a:cubicBezTo>
                                      <a:pt x="-13076" y="297834"/>
                                      <a:pt x="10610" y="11808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8080"/>
                                </a:solidFill>
                                <a:extLst>
                                  <a:ext uri="{C807C97D-BFC1-408E-A445-0C87EB9F89A2}">
                                    <ask:lineSketchStyleProps xmlns:ask="http://schemas.microsoft.com/office/drawing/2018/sketchyshapes" sd="409545428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CD72E3" id="Rectangle 23" o:spid="_x0000_s1026" style="position:absolute;margin-left:-14.8pt;margin-top:2.75pt;width:220.8pt;height:11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" filled="f" strokecolor="teal" strokeweight="2pt"/>
                  </w:pict>
                </mc:Fallback>
              </mc:AlternateContent>
            </w:r>
          </w:p>
          <w:p w14:paraId="120CAA39" w14:textId="483C3CB4" w:rsidR="00EB022E" w:rsidRPr="00EB382B" w:rsidRDefault="0062058D" w:rsidP="00664CBE">
            <w:pPr>
              <w:rPr>
                <w:sz w:val="24"/>
                <w:szCs w:val="24"/>
              </w:rPr>
            </w:pPr>
            <w:r w:rsidRPr="00557511">
              <w:rPr>
                <w:sz w:val="24"/>
                <w:szCs w:val="24"/>
              </w:rPr>
              <w:t>No local installation of software is required, but minimum hardware and network requirements are listed to ensure consistent performance.</w:t>
            </w:r>
          </w:p>
          <w:p w14:paraId="1FA46971" w14:textId="577A8351" w:rsidR="00EB022E" w:rsidRDefault="00EB022E" w:rsidP="00664CBE"/>
        </w:tc>
        <w:tc>
          <w:tcPr>
            <w:tcW w:w="1439" w:type="dxa"/>
          </w:tcPr>
          <w:p w14:paraId="016DD2FF" w14:textId="77777777" w:rsidR="002426F8" w:rsidRDefault="002426F8"/>
        </w:tc>
        <w:tc>
          <w:tcPr>
            <w:tcW w:w="3846" w:type="dxa"/>
          </w:tcPr>
          <w:p w14:paraId="4A1B4B49" w14:textId="1D4F33F5" w:rsidR="002426F8" w:rsidRPr="00F428F6" w:rsidRDefault="00F428F6">
            <w:pPr>
              <w:pStyle w:val="Heading2"/>
              <w:rPr>
                <w:rStyle w:val="Heading2Char"/>
                <w:b/>
                <w:bCs/>
                <w:color w:val="336699"/>
              </w:rPr>
            </w:pPr>
            <w:r w:rsidRPr="00F428F6">
              <w:rPr>
                <w:rStyle w:val="Heading2Char"/>
                <w:b/>
                <w:bCs/>
                <w:color w:val="336699"/>
              </w:rPr>
              <w:t>Core Functionality</w:t>
            </w:r>
          </w:p>
          <w:p w14:paraId="225FA1C0" w14:textId="77777777" w:rsidR="002426F8" w:rsidRPr="00032B71" w:rsidRDefault="00877489" w:rsidP="00F428F6">
            <w:pPr>
              <w:pStyle w:val="ListBullet"/>
              <w:rPr>
                <w:color w:val="336699"/>
                <w:sz w:val="22"/>
                <w:szCs w:val="22"/>
              </w:rPr>
            </w:pPr>
            <w:r w:rsidRPr="00032B71">
              <w:rPr>
                <w:color w:val="336699"/>
                <w:sz w:val="22"/>
                <w:szCs w:val="22"/>
              </w:rPr>
              <w:t>Maintain Current and Historical Employee Profiles and Information</w:t>
            </w:r>
          </w:p>
          <w:p w14:paraId="24DFB6FD" w14:textId="77777777" w:rsidR="00877489" w:rsidRPr="00032B71" w:rsidRDefault="00877489" w:rsidP="00F428F6">
            <w:pPr>
              <w:pStyle w:val="ListBullet"/>
              <w:rPr>
                <w:color w:val="336699"/>
                <w:sz w:val="22"/>
                <w:szCs w:val="22"/>
              </w:rPr>
            </w:pPr>
            <w:r w:rsidRPr="00032B71">
              <w:rPr>
                <w:color w:val="336699"/>
                <w:sz w:val="22"/>
                <w:szCs w:val="22"/>
              </w:rPr>
              <w:t>Self-Sufficient Account Creation and Maintenance</w:t>
            </w:r>
          </w:p>
          <w:p w14:paraId="02C1676D" w14:textId="3D9C7376" w:rsidR="00877489" w:rsidRPr="00032B71" w:rsidRDefault="00877489" w:rsidP="00F428F6">
            <w:pPr>
              <w:pStyle w:val="ListBullet"/>
              <w:rPr>
                <w:color w:val="336699"/>
                <w:sz w:val="22"/>
                <w:szCs w:val="22"/>
              </w:rPr>
            </w:pPr>
            <w:r w:rsidRPr="00032B71">
              <w:rPr>
                <w:color w:val="336699"/>
                <w:sz w:val="22"/>
                <w:szCs w:val="22"/>
              </w:rPr>
              <w:t>Announcement Boards</w:t>
            </w:r>
          </w:p>
          <w:p w14:paraId="36063C27" w14:textId="78FDA678" w:rsidR="00032B71" w:rsidRPr="00032B71" w:rsidRDefault="00032B71" w:rsidP="00F428F6">
            <w:pPr>
              <w:pStyle w:val="ListBullet"/>
              <w:rPr>
                <w:color w:val="336699"/>
                <w:sz w:val="22"/>
                <w:szCs w:val="22"/>
              </w:rPr>
            </w:pPr>
            <w:r w:rsidRPr="00032B71">
              <w:rPr>
                <w:color w:val="336699"/>
                <w:sz w:val="22"/>
                <w:szCs w:val="22"/>
              </w:rPr>
              <w:t xml:space="preserve">Web-Based Application that allows multi-user access, with the flexibility to be used on a variety of </w:t>
            </w:r>
            <w:r w:rsidR="001073C2" w:rsidRPr="00032B71">
              <w:rPr>
                <w:color w:val="336699"/>
                <w:sz w:val="22"/>
                <w:szCs w:val="22"/>
              </w:rPr>
              <w:t>devices.</w:t>
            </w:r>
          </w:p>
          <w:p w14:paraId="103D0F4C" w14:textId="0B93B166" w:rsidR="00032B71" w:rsidRDefault="00032B71" w:rsidP="00032B7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336699"/>
              </w:rPr>
            </w:pPr>
          </w:p>
          <w:p w14:paraId="0A0D8D60" w14:textId="4D36D0DB" w:rsidR="00032B71" w:rsidRDefault="000A53E1" w:rsidP="00032B7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336699"/>
              </w:rPr>
            </w:pPr>
            <w:r>
              <w:rPr>
                <w:noProof/>
                <w:color w:val="33669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AF74F8E" wp14:editId="64EA9AAB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45720</wp:posOffset>
                      </wp:positionV>
                      <wp:extent cx="2438400" cy="45085"/>
                      <wp:effectExtent l="0" t="0" r="19050" b="1206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0" cy="450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DEB13A" id="Rectangle 25" o:spid="_x0000_s1026" style="position:absolute;margin-left:1.55pt;margin-top:3.6pt;width:192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" fillcolor="black [3200]" strokecolor="black [1600]" strokeweight="2pt"/>
                  </w:pict>
                </mc:Fallback>
              </mc:AlternateContent>
            </w:r>
          </w:p>
          <w:p w14:paraId="35943C78" w14:textId="3BE43A46" w:rsidR="00032B71" w:rsidRPr="00032B71" w:rsidRDefault="00032B71" w:rsidP="00032B71">
            <w:pPr>
              <w:pStyle w:val="Heading2"/>
              <w:rPr>
                <w:color w:val="008080"/>
              </w:rPr>
            </w:pPr>
            <w:r w:rsidRPr="00032B71">
              <w:rPr>
                <w:rStyle w:val="Heading2Char"/>
                <w:b/>
                <w:bCs/>
                <w:color w:val="008080"/>
              </w:rPr>
              <w:t>Additional Features</w:t>
            </w:r>
          </w:p>
          <w:p w14:paraId="087D1734" w14:textId="52133307" w:rsidR="00877489" w:rsidRPr="00032B71" w:rsidRDefault="00877489" w:rsidP="00F428F6">
            <w:pPr>
              <w:pStyle w:val="ListBullet"/>
              <w:rPr>
                <w:color w:val="008080"/>
                <w:sz w:val="22"/>
                <w:szCs w:val="22"/>
              </w:rPr>
            </w:pPr>
            <w:r w:rsidRPr="00032B71">
              <w:rPr>
                <w:color w:val="008080"/>
                <w:sz w:val="22"/>
                <w:szCs w:val="22"/>
              </w:rPr>
              <w:t>Easy-to-use User Interface – no more paying for features you do not need!</w:t>
            </w:r>
          </w:p>
          <w:p w14:paraId="45996F08" w14:textId="691238CC" w:rsidR="00032B71" w:rsidRPr="00032B71" w:rsidRDefault="00032B71" w:rsidP="00F428F6">
            <w:pPr>
              <w:pStyle w:val="ListBullet"/>
              <w:rPr>
                <w:color w:val="008080"/>
                <w:sz w:val="22"/>
                <w:szCs w:val="22"/>
              </w:rPr>
            </w:pPr>
            <w:r w:rsidRPr="00032B71">
              <w:rPr>
                <w:color w:val="008080"/>
                <w:sz w:val="22"/>
                <w:szCs w:val="22"/>
              </w:rPr>
              <w:t xml:space="preserve">Simple back-end design to lower IT </w:t>
            </w:r>
            <w:r w:rsidR="00B3432C">
              <w:rPr>
                <w:color w:val="008080"/>
                <w:sz w:val="22"/>
                <w:szCs w:val="22"/>
              </w:rPr>
              <w:t>o</w:t>
            </w:r>
            <w:r w:rsidRPr="00032B71">
              <w:rPr>
                <w:color w:val="008080"/>
                <w:sz w:val="22"/>
                <w:szCs w:val="22"/>
              </w:rPr>
              <w:t xml:space="preserve">verhead </w:t>
            </w:r>
            <w:proofErr w:type="gramStart"/>
            <w:r w:rsidR="00B3432C">
              <w:rPr>
                <w:color w:val="008080"/>
                <w:sz w:val="22"/>
                <w:szCs w:val="22"/>
              </w:rPr>
              <w:t>c</w:t>
            </w:r>
            <w:r w:rsidRPr="00032B71">
              <w:rPr>
                <w:color w:val="008080"/>
                <w:sz w:val="22"/>
                <w:szCs w:val="22"/>
              </w:rPr>
              <w:t>osts</w:t>
            </w:r>
            <w:proofErr w:type="gramEnd"/>
          </w:p>
          <w:p w14:paraId="2C7ED9C6" w14:textId="0BDB74E2" w:rsidR="00032B71" w:rsidRPr="00F428F6" w:rsidRDefault="00032B71" w:rsidP="00F428F6">
            <w:pPr>
              <w:pStyle w:val="ListBullet"/>
              <w:rPr>
                <w:color w:val="336699"/>
              </w:rPr>
            </w:pPr>
            <w:r w:rsidRPr="00032B71">
              <w:rPr>
                <w:color w:val="008080"/>
                <w:sz w:val="22"/>
                <w:szCs w:val="22"/>
              </w:rPr>
              <w:t xml:space="preserve">Want Customizations and Enhancements? No Problem! We </w:t>
            </w:r>
            <w:r w:rsidR="00DF0912" w:rsidRPr="00032B71">
              <w:rPr>
                <w:color w:val="008080"/>
                <w:sz w:val="22"/>
                <w:szCs w:val="22"/>
              </w:rPr>
              <w:t>designed</w:t>
            </w:r>
            <w:r w:rsidR="00DF0912">
              <w:rPr>
                <w:color w:val="008080"/>
                <w:sz w:val="22"/>
                <w:szCs w:val="22"/>
              </w:rPr>
              <w:t xml:space="preserve"> t</w:t>
            </w:r>
            <w:r w:rsidR="00677CFA">
              <w:rPr>
                <w:color w:val="008080"/>
                <w:sz w:val="22"/>
                <w:szCs w:val="22"/>
              </w:rPr>
              <w:t>o make future changes a breeze.</w:t>
            </w:r>
            <w:r>
              <w:rPr>
                <w:color w:val="336699"/>
              </w:rPr>
              <w:t xml:space="preserve"> </w:t>
            </w:r>
          </w:p>
        </w:tc>
      </w:tr>
    </w:tbl>
    <w:p w14:paraId="427C1387" w14:textId="7DCAEC14" w:rsidR="002426F8" w:rsidRDefault="00ED653D">
      <w:pPr>
        <w:pStyle w:val="NoSpacing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6A75FED" wp14:editId="1FF45DE7">
                <wp:simplePos x="0" y="0"/>
                <wp:positionH relativeFrom="page">
                  <wp:align>right</wp:align>
                </wp:positionH>
                <wp:positionV relativeFrom="paragraph">
                  <wp:posOffset>-7226300</wp:posOffset>
                </wp:positionV>
                <wp:extent cx="10039350" cy="77533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0" cy="7753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C144D" id="Rectangle 22" o:spid="_x0000_s1026" style="position:absolute;margin-left:739.3pt;margin-top:-569pt;width:790.5pt;height:610.5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" fillcolor="#efefef [661]" strokecolor="#707070 [2406]" strokeweight="2pt">
                <w10:wrap anchorx="page"/>
              </v:rect>
            </w:pict>
          </mc:Fallback>
        </mc:AlternateContent>
      </w:r>
    </w:p>
    <w:sectPr w:rsidR="002426F8">
      <w:pgSz w:w="15840" w:h="12240" w:orient="landscape" w:code="1"/>
      <w:pgMar w:top="720" w:right="720" w:bottom="720" w:left="72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BA4A7" w14:textId="77777777" w:rsidR="00455AE5" w:rsidRDefault="00455AE5" w:rsidP="00877489">
      <w:pPr>
        <w:spacing w:after="0" w:line="240" w:lineRule="auto"/>
      </w:pPr>
      <w:r>
        <w:separator/>
      </w:r>
    </w:p>
  </w:endnote>
  <w:endnote w:type="continuationSeparator" w:id="0">
    <w:p w14:paraId="79CEB119" w14:textId="77777777" w:rsidR="00455AE5" w:rsidRDefault="00455AE5" w:rsidP="00877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71CAB" w14:textId="77777777" w:rsidR="00455AE5" w:rsidRDefault="00455AE5" w:rsidP="00877489">
      <w:pPr>
        <w:spacing w:after="0" w:line="240" w:lineRule="auto"/>
      </w:pPr>
      <w:r>
        <w:separator/>
      </w:r>
    </w:p>
  </w:footnote>
  <w:footnote w:type="continuationSeparator" w:id="0">
    <w:p w14:paraId="75B3CEB5" w14:textId="77777777" w:rsidR="00455AE5" w:rsidRDefault="00455AE5" w:rsidP="00877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F440FD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1DAF15A"/>
    <w:lvl w:ilvl="0">
      <w:start w:val="1"/>
      <w:numFmt w:val="bullet"/>
      <w:pStyle w:val="ListBullet"/>
      <w:lvlText w:val="•"/>
      <w:lvlJc w:val="left"/>
      <w:pPr>
        <w:tabs>
          <w:tab w:val="num" w:pos="360"/>
        </w:tabs>
        <w:ind w:left="360" w:hanging="360"/>
      </w:pPr>
      <w:rPr>
        <w:rFonts w:ascii="Constantia" w:hAnsi="Constantia" w:hint="default"/>
        <w:color w:val="EF4623" w:themeColor="accent1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A3"/>
    <w:rsid w:val="00032B71"/>
    <w:rsid w:val="000A53E1"/>
    <w:rsid w:val="000E7598"/>
    <w:rsid w:val="000F3608"/>
    <w:rsid w:val="000F577C"/>
    <w:rsid w:val="001073C2"/>
    <w:rsid w:val="001636A3"/>
    <w:rsid w:val="002426F8"/>
    <w:rsid w:val="003B49E8"/>
    <w:rsid w:val="00453694"/>
    <w:rsid w:val="00455AE5"/>
    <w:rsid w:val="00557511"/>
    <w:rsid w:val="0062058D"/>
    <w:rsid w:val="00664CBE"/>
    <w:rsid w:val="00677CFA"/>
    <w:rsid w:val="00717F16"/>
    <w:rsid w:val="007204B0"/>
    <w:rsid w:val="007255C3"/>
    <w:rsid w:val="007727C8"/>
    <w:rsid w:val="00800CA3"/>
    <w:rsid w:val="00877489"/>
    <w:rsid w:val="008C05A6"/>
    <w:rsid w:val="008E4043"/>
    <w:rsid w:val="00905E8E"/>
    <w:rsid w:val="00907B62"/>
    <w:rsid w:val="00936F5F"/>
    <w:rsid w:val="00976D1F"/>
    <w:rsid w:val="009E0E1A"/>
    <w:rsid w:val="00B3432C"/>
    <w:rsid w:val="00B814A9"/>
    <w:rsid w:val="00BA1263"/>
    <w:rsid w:val="00C722BF"/>
    <w:rsid w:val="00CB2B4E"/>
    <w:rsid w:val="00CC32A0"/>
    <w:rsid w:val="00CF5AD6"/>
    <w:rsid w:val="00DD5C18"/>
    <w:rsid w:val="00DF0912"/>
    <w:rsid w:val="00EB022E"/>
    <w:rsid w:val="00EB382B"/>
    <w:rsid w:val="00ED653D"/>
    <w:rsid w:val="00F4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3E46C"/>
  <w15:chartTrackingRefBased/>
  <w15:docId w15:val="{DFD68EE4-29B9-47FF-84C2-4122009D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0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2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8" w:space="8" w:color="000000" w:themeColor="text1"/>
      </w:pBdr>
      <w:spacing w:before="480" w:after="240"/>
      <w:contextualSpacing/>
      <w:outlineLvl w:val="0"/>
    </w:pPr>
    <w:rPr>
      <w:rFonts w:asciiTheme="majorHAnsi" w:eastAsiaTheme="majorEastAsia" w:hAnsiTheme="majorHAnsi" w:cstheme="majorBidi"/>
      <w:b/>
      <w:bCs/>
      <w:color w:val="EF4623" w:themeColor="accent1"/>
      <w:sz w:val="32"/>
      <w:szCs w:val="32"/>
    </w:rPr>
  </w:style>
  <w:style w:type="paragraph" w:styleId="Heading2">
    <w:name w:val="heading 2"/>
    <w:basedOn w:val="Normal"/>
    <w:link w:val="Heading2Char"/>
    <w:uiPriority w:val="1"/>
    <w:unhideWhenUsed/>
    <w:qFormat/>
    <w:pPr>
      <w:keepNext/>
      <w:keepLines/>
      <w:pBdr>
        <w:bottom w:val="single" w:sz="8" w:space="4" w:color="000000" w:themeColor="text1"/>
      </w:pBdr>
      <w:spacing w:before="480" w:after="240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table" w:customStyle="1" w:styleId="BrochureHostTable">
    <w:name w:val="Brochure Host Table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EF462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tabs>
        <w:tab w:val="left" w:pos="360"/>
      </w:tabs>
    </w:p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Quote">
    <w:name w:val="Quote"/>
    <w:basedOn w:val="Normal"/>
    <w:next w:val="Normal"/>
    <w:link w:val="QuoteChar"/>
    <w:uiPriority w:val="10"/>
    <w:qFormat/>
    <w:rPr>
      <w:i/>
      <w:iCs/>
      <w:color w:val="EF4623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EF4623" w:themeColor="accent1"/>
      <w:sz w:val="24"/>
    </w:rPr>
  </w:style>
  <w:style w:type="paragraph" w:styleId="Subtitle">
    <w:name w:val="Subtitle"/>
    <w:basedOn w:val="Normal"/>
    <w:link w:val="SubtitleChar"/>
    <w:uiPriority w:val="5"/>
    <w:qFormat/>
    <w:pPr>
      <w:numPr>
        <w:ilvl w:val="1"/>
      </w:numPr>
      <w:pBdr>
        <w:bottom w:val="single" w:sz="8" w:space="4" w:color="000000" w:themeColor="text1"/>
      </w:pBdr>
      <w:spacing w:before="120" w:after="120" w:line="240" w:lineRule="auto"/>
      <w:contextualSpacing/>
    </w:pPr>
    <w:rPr>
      <w:rFonts w:asciiTheme="majorHAnsi" w:eastAsiaTheme="majorEastAsia" w:hAnsiTheme="majorHAnsi" w:cstheme="majorBidi"/>
      <w:b/>
      <w:iCs/>
      <w:color w:val="000000" w:themeColor="text1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5"/>
    <w:rPr>
      <w:rFonts w:asciiTheme="majorHAnsi" w:eastAsiaTheme="majorEastAsia" w:hAnsiTheme="majorHAnsi" w:cstheme="majorBidi"/>
      <w:b/>
      <w:iCs/>
      <w:color w:val="000000" w:themeColor="text1"/>
      <w:sz w:val="40"/>
      <w:szCs w:val="24"/>
    </w:rPr>
  </w:style>
  <w:style w:type="paragraph" w:styleId="Title">
    <w:name w:val="Title"/>
    <w:basedOn w:val="Normal"/>
    <w:link w:val="TitleChar"/>
    <w:uiPriority w:val="4"/>
    <w:qFormat/>
    <w:pPr>
      <w:spacing w:before="120" w:after="160" w:line="240" w:lineRule="auto"/>
      <w:contextualSpacing/>
    </w:pPr>
    <w:rPr>
      <w:rFonts w:asciiTheme="majorHAnsi" w:eastAsiaTheme="majorEastAsia" w:hAnsiTheme="majorHAnsi" w:cstheme="majorBidi"/>
      <w:b/>
      <w:color w:val="EF4623" w:themeColor="accent1"/>
      <w:kern w:val="28"/>
      <w:sz w:val="76"/>
      <w:szCs w:val="52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b/>
      <w:color w:val="EF4623" w:themeColor="accent1"/>
      <w:kern w:val="28"/>
      <w:sz w:val="76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basedOn w:val="Normal"/>
    <w:uiPriority w:val="2"/>
    <w:qFormat/>
    <w:pPr>
      <w:spacing w:after="40"/>
      <w:ind w:right="144"/>
    </w:pPr>
    <w:rPr>
      <w:color w:val="EF4623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customStyle="1" w:styleId="RecipientName">
    <w:name w:val="Recipient Name"/>
    <w:basedOn w:val="Normal"/>
    <w:uiPriority w:val="3"/>
    <w:qFormat/>
    <w:pPr>
      <w:spacing w:before="1200" w:after="0"/>
      <w:contextualSpacing/>
    </w:pPr>
    <w:rPr>
      <w:b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color w:val="auto"/>
    </w:rPr>
  </w:style>
  <w:style w:type="paragraph" w:customStyle="1" w:styleId="RecipientAddress">
    <w:name w:val="Recipient Address"/>
    <w:basedOn w:val="Normal"/>
    <w:uiPriority w:val="4"/>
    <w:qFormat/>
    <w:pPr>
      <w:spacing w:after="0"/>
    </w:pPr>
  </w:style>
  <w:style w:type="paragraph" w:styleId="Caption">
    <w:name w:val="caption"/>
    <w:basedOn w:val="Normal"/>
    <w:uiPriority w:val="1"/>
    <w:qFormat/>
    <w:pPr>
      <w:spacing w:before="120" w:after="120" w:line="240" w:lineRule="auto"/>
      <w:ind w:left="144" w:right="144"/>
    </w:pPr>
    <w:rPr>
      <w:iCs/>
      <w:color w:val="auto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</w:rPr>
  </w:style>
  <w:style w:type="paragraph" w:styleId="ListNumber">
    <w:name w:val="List Number"/>
    <w:basedOn w:val="Normal"/>
    <w:uiPriority w:val="10"/>
    <w:qFormat/>
    <w:pPr>
      <w:numPr>
        <w:numId w:val="7"/>
      </w:numPr>
      <w:tabs>
        <w:tab w:val="left" w:pos="360"/>
      </w:tabs>
      <w:contextualSpacing/>
    </w:p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0F577C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kindred921/MidtermDemo_AlyssaBrumm" TargetMode="Externa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umm\AppData\Roaming\Microsoft\Templates\Tri-fold%20brochure%20(Red%20and%20Black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7374E8F3DDC438E8C4F64DB2C99B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57FBA-A9A7-4898-BDD8-0762B3EF81A5}"/>
      </w:docPartPr>
      <w:docPartBody>
        <w:p w:rsidR="005A4B47" w:rsidRDefault="00F82ED9">
          <w:pPr>
            <w:pStyle w:val="C7374E8F3DDC438E8C4F64DB2C99B326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1DAF15A"/>
    <w:lvl w:ilvl="0">
      <w:start w:val="1"/>
      <w:numFmt w:val="bullet"/>
      <w:pStyle w:val="ListBullet"/>
      <w:lvlText w:val="•"/>
      <w:lvlJc w:val="left"/>
      <w:pPr>
        <w:tabs>
          <w:tab w:val="num" w:pos="360"/>
        </w:tabs>
        <w:ind w:left="360" w:hanging="360"/>
      </w:pPr>
      <w:rPr>
        <w:rFonts w:ascii="Constantia" w:hAnsi="Constant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27"/>
    <w:rsid w:val="00152E27"/>
    <w:rsid w:val="005A4B47"/>
    <w:rsid w:val="00F8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374E8F3DDC438E8C4F64DB2C99B326">
    <w:name w:val="C7374E8F3DDC438E8C4F64DB2C99B326"/>
  </w:style>
  <w:style w:type="paragraph" w:customStyle="1" w:styleId="53F6DC4CA7BE427BB00BC88CC08D2DA7">
    <w:name w:val="53F6DC4CA7BE427BB00BC88CC08D2DA7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tabs>
        <w:tab w:val="left" w:pos="360"/>
      </w:tabs>
      <w:spacing w:after="180" w:line="288" w:lineRule="auto"/>
    </w:pPr>
    <w:rPr>
      <w:rFonts w:eastAsiaTheme="minorHAnsi"/>
      <w:color w:val="404040" w:themeColor="text1" w:themeTint="BF"/>
      <w:sz w:val="20"/>
      <w:szCs w:val="20"/>
    </w:rPr>
  </w:style>
  <w:style w:type="paragraph" w:customStyle="1" w:styleId="E43E2EC257934DE286C62C9FDBC7277A">
    <w:name w:val="E43E2EC257934DE286C62C9FDBC7277A"/>
  </w:style>
  <w:style w:type="paragraph" w:customStyle="1" w:styleId="EF9C5C534FC7473B8930C778B53A63BE">
    <w:name w:val="EF9C5C534FC7473B8930C778B53A63BE"/>
  </w:style>
  <w:style w:type="paragraph" w:customStyle="1" w:styleId="DE265F186F614763A516CFC6AE888296">
    <w:name w:val="DE265F186F614763A516CFC6AE888296"/>
  </w:style>
  <w:style w:type="paragraph" w:customStyle="1" w:styleId="84FA559F8B89438783FF5E22D229B343">
    <w:name w:val="84FA559F8B89438783FF5E22D229B343"/>
  </w:style>
  <w:style w:type="paragraph" w:customStyle="1" w:styleId="39D38F48ADB340FDAB531617FB13FA00">
    <w:name w:val="39D38F48ADB340FDAB531617FB13FA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d and Black Business Set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2A163A-7B2B-4573-B5F9-B12DED1C71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Tri-fold brochure (Red and Black design)</Template>
  <TotalTime>7035</TotalTime>
  <Pages>2</Pages>
  <Words>271</Words>
  <Characters>1543</Characters>
  <Application>Microsoft Office Word</Application>
  <DocSecurity>0</DocSecurity>
  <Lines>67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Management System</vt:lpstr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Management System</dc:title>
  <dc:subject/>
  <dc:creator>abrumm</dc:creator>
  <cp:keywords/>
  <dc:description/>
  <cp:lastModifiedBy>Alyssa Brumm</cp:lastModifiedBy>
  <cp:revision>33</cp:revision>
  <dcterms:created xsi:type="dcterms:W3CDTF">2021-03-24T19:25:00Z</dcterms:created>
  <dcterms:modified xsi:type="dcterms:W3CDTF">2021-03-29T20:58:00Z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TC028051419991</vt:lpwstr>
  </property>
</Properties>
</file>